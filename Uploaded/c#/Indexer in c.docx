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825B76" w:rsidRDefault="00355756">
              <w:pPr>
                <w:pStyle w:val="Publishwithline"/>
              </w:pPr>
              <w:r>
                <w:t>Indexer in c#</w:t>
              </w:r>
            </w:p>
          </w:sdtContent>
        </w:sdt>
        <w:p w:rsidR="00825B76" w:rsidRDefault="00825B76">
          <w:pPr>
            <w:pStyle w:val="underline"/>
          </w:pPr>
        </w:p>
        <w:p w:rsidR="00355756" w:rsidRDefault="005F7F1C" w:rsidP="00355756">
          <w:pPr>
            <w:pStyle w:val="PadderBetweenControlandBody"/>
          </w:pPr>
        </w:p>
      </w:sdtContent>
    </w:sdt>
    <w:p w:rsidR="00D861AC" w:rsidRDefault="00D861AC" w:rsidP="00355756">
      <w:pPr>
        <w:pStyle w:val="PadderBetweenControlandBody"/>
        <w:rPr>
          <w:sz w:val="32"/>
          <w:szCs w:val="32"/>
        </w:rPr>
      </w:pPr>
      <w:r>
        <w:rPr>
          <w:sz w:val="32"/>
          <w:szCs w:val="32"/>
        </w:rPr>
        <w:t>Introduction:</w:t>
      </w:r>
    </w:p>
    <w:p w:rsidR="0039452A" w:rsidRDefault="001E48F4" w:rsidP="0039452A">
      <w:r>
        <w:t>Indexer allows to access member of class as array.</w:t>
      </w:r>
      <w:r w:rsidR="005B1736">
        <w:t xml:space="preserve"> We can define indexer using this </w:t>
      </w:r>
      <w:r w:rsidR="00F43000">
        <w:t>keyword, which</w:t>
      </w:r>
      <w:r w:rsidR="005B1736">
        <w:t xml:space="preserve"> indicates that we are creating indexer for current class</w:t>
      </w:r>
      <w:r w:rsidR="00714DD5">
        <w:t xml:space="preserve"> </w:t>
      </w:r>
      <w:r w:rsidR="00714DD5">
        <w:t>so instance of current class will have access to member of class.</w:t>
      </w:r>
      <w:r>
        <w:t xml:space="preserve"> Once we have define indexer for class we can access member of class with help of array access operator [].</w:t>
      </w:r>
      <w:r w:rsidR="003C3C66">
        <w:t xml:space="preserve">Indexer are similar to property but it allow to </w:t>
      </w:r>
      <w:r w:rsidR="007760B8">
        <w:t xml:space="preserve">access member </w:t>
      </w:r>
      <w:r w:rsidR="00615830">
        <w:t>o</w:t>
      </w:r>
      <w:r w:rsidR="007760B8">
        <w:t>f class using [] operator.</w:t>
      </w:r>
      <w:r w:rsidR="00615830">
        <w:t xml:space="preserve"> We can also overload indexer. </w:t>
      </w:r>
    </w:p>
    <w:p w:rsidR="00F43000" w:rsidRDefault="00F43000" w:rsidP="0039452A">
      <w:pPr>
        <w:rPr>
          <w:sz w:val="32"/>
        </w:rPr>
      </w:pPr>
      <w:r w:rsidRPr="00C87CE3">
        <w:rPr>
          <w:sz w:val="32"/>
        </w:rPr>
        <w:t xml:space="preserve">Why we need to use </w:t>
      </w:r>
      <w:r w:rsidR="000C66D6" w:rsidRPr="00C87CE3">
        <w:rPr>
          <w:sz w:val="32"/>
        </w:rPr>
        <w:t>indexer?</w:t>
      </w:r>
    </w:p>
    <w:p w:rsidR="00C87CE3" w:rsidRDefault="0007064F" w:rsidP="00C87CE3">
      <w:r>
        <w:t>Let us</w:t>
      </w:r>
      <w:r w:rsidR="00C87CE3">
        <w:t xml:space="preserve"> consider simple example</w:t>
      </w:r>
    </w:p>
    <w:p w:rsidR="00C87CE3" w:rsidRDefault="00C87CE3" w:rsidP="00C87CE3">
      <w:pPr>
        <w:pStyle w:val="ListParagraph"/>
        <w:ind w:left="1440"/>
      </w:pPr>
      <w:r>
        <w:t>Program 1:</w:t>
      </w:r>
    </w:p>
    <w:p w:rsidR="00C87CE3" w:rsidRDefault="00C87CE3" w:rsidP="00C87CE3">
      <w:pPr>
        <w:pStyle w:val="ListParagraph"/>
        <w:ind w:left="1440"/>
      </w:pPr>
      <w:r>
        <w:t>namespace StudentClass</w:t>
      </w:r>
    </w:p>
    <w:p w:rsidR="00C87CE3" w:rsidRDefault="00C87CE3" w:rsidP="00C87CE3">
      <w:pPr>
        <w:pStyle w:val="ListParagraph"/>
        <w:ind w:left="1440"/>
      </w:pPr>
      <w:r>
        <w:t>{</w:t>
      </w:r>
    </w:p>
    <w:p w:rsidR="00C87CE3" w:rsidRDefault="00C87CE3" w:rsidP="00C87CE3">
      <w:pPr>
        <w:pStyle w:val="ListParagraph"/>
        <w:ind w:left="1440"/>
      </w:pPr>
      <w:r>
        <w:tab/>
      </w:r>
      <w:r>
        <w:tab/>
        <w:t>public class student</w:t>
      </w:r>
    </w:p>
    <w:p w:rsidR="00C87CE3" w:rsidRDefault="00C87CE3" w:rsidP="00C87CE3">
      <w:pPr>
        <w:pStyle w:val="ListParagraph"/>
        <w:ind w:left="1440"/>
      </w:pPr>
      <w:r>
        <w:tab/>
      </w:r>
      <w:r>
        <w:tab/>
        <w:t>{</w:t>
      </w:r>
    </w:p>
    <w:p w:rsidR="00C87CE3" w:rsidRDefault="00C87CE3" w:rsidP="00C87CE3">
      <w:pPr>
        <w:pStyle w:val="ListParagraph"/>
        <w:ind w:left="1440"/>
      </w:pPr>
      <w:r>
        <w:tab/>
      </w:r>
      <w:r>
        <w:tab/>
      </w:r>
      <w:r>
        <w:tab/>
        <w:t>Int StudId;</w:t>
      </w:r>
    </w:p>
    <w:p w:rsidR="00C87CE3" w:rsidRDefault="00C87CE3" w:rsidP="00C87CE3">
      <w:pPr>
        <w:pStyle w:val="ListParagraph"/>
        <w:ind w:left="1440"/>
      </w:pPr>
      <w:r>
        <w:tab/>
      </w:r>
      <w:r>
        <w:tab/>
      </w:r>
      <w:r>
        <w:tab/>
        <w:t>string StudName;</w:t>
      </w:r>
    </w:p>
    <w:p w:rsidR="00C87CE3" w:rsidRDefault="00C87CE3" w:rsidP="00C87CE3">
      <w:pPr>
        <w:pStyle w:val="ListParagraph"/>
        <w:ind w:left="1440"/>
      </w:pPr>
      <w:r>
        <w:tab/>
      </w:r>
      <w:r>
        <w:tab/>
      </w:r>
      <w:r>
        <w:tab/>
        <w:t>public student(int StudId,string StudName)</w:t>
      </w:r>
    </w:p>
    <w:p w:rsidR="00C87CE3" w:rsidRDefault="00C87CE3" w:rsidP="00C87CE3">
      <w:pPr>
        <w:pStyle w:val="ListParagraph"/>
        <w:ind w:left="1440"/>
      </w:pPr>
      <w:r>
        <w:tab/>
      </w:r>
      <w:r>
        <w:tab/>
      </w:r>
      <w:r>
        <w:tab/>
        <w:t>{</w:t>
      </w:r>
      <w:r>
        <w:tab/>
      </w:r>
    </w:p>
    <w:p w:rsidR="00C87CE3" w:rsidRDefault="00C87CE3" w:rsidP="00C87CE3">
      <w:pPr>
        <w:pStyle w:val="ListParagraph"/>
        <w:ind w:left="1440"/>
      </w:pPr>
      <w:r>
        <w:tab/>
      </w:r>
      <w:r>
        <w:tab/>
      </w:r>
      <w:r>
        <w:tab/>
      </w:r>
      <w:r>
        <w:tab/>
        <w:t>this.StudId=StudId;</w:t>
      </w:r>
    </w:p>
    <w:p w:rsidR="00C87CE3" w:rsidRDefault="00C87CE3" w:rsidP="00C87CE3">
      <w:pPr>
        <w:pStyle w:val="ListParagraph"/>
        <w:ind w:left="1440"/>
      </w:pPr>
      <w:r>
        <w:tab/>
      </w:r>
      <w:r>
        <w:tab/>
      </w:r>
      <w:r>
        <w:tab/>
      </w:r>
      <w:r>
        <w:tab/>
        <w:t>this.StudName=StudName;</w:t>
      </w:r>
    </w:p>
    <w:p w:rsidR="00C87CE3" w:rsidRDefault="00C87CE3" w:rsidP="00C87CE3">
      <w:r>
        <w:tab/>
      </w:r>
      <w:r>
        <w:tab/>
      </w:r>
      <w:r>
        <w:tab/>
      </w:r>
      <w:r>
        <w:tab/>
        <w:t>}</w:t>
      </w:r>
    </w:p>
    <w:p w:rsidR="00C87CE3" w:rsidRDefault="00C87CE3" w:rsidP="00C87CE3">
      <w:pPr>
        <w:pStyle w:val="ListParagraph"/>
        <w:ind w:left="1440"/>
      </w:pPr>
      <w:r>
        <w:tab/>
      </w:r>
      <w:r>
        <w:tab/>
        <w:t xml:space="preserve">} </w:t>
      </w:r>
    </w:p>
    <w:p w:rsidR="00C87CE3" w:rsidRDefault="00C87CE3" w:rsidP="00C87CE3">
      <w:pPr>
        <w:pStyle w:val="ListParagraph"/>
        <w:ind w:left="1440"/>
      </w:pPr>
      <w:r>
        <w:t>}</w:t>
      </w:r>
    </w:p>
    <w:p w:rsidR="00C87CE3" w:rsidRDefault="00C87CE3" w:rsidP="00C87CE3">
      <w:pPr>
        <w:pStyle w:val="ListParagraph"/>
        <w:ind w:left="1440"/>
      </w:pPr>
    </w:p>
    <w:p w:rsidR="00C87CE3" w:rsidRDefault="00C87CE3" w:rsidP="005F7F1C">
      <w:pPr>
        <w:pStyle w:val="ListParagraph"/>
        <w:ind w:left="1440"/>
      </w:pPr>
      <w:r>
        <w:t>In this example, we have created simple student class with two member and parametrized constructor.</w:t>
      </w:r>
      <w:r>
        <w:t>Once we have create</w:t>
      </w:r>
      <w:r w:rsidR="001B339D">
        <w:t>d</w:t>
      </w:r>
      <w:r>
        <w:t xml:space="preserve"> class and if it is public then we c</w:t>
      </w:r>
      <w:r w:rsidR="005F7F1C">
        <w:t>an consume that</w:t>
      </w:r>
      <w:bookmarkStart w:id="0" w:name="_GoBack"/>
      <w:bookmarkEnd w:id="0"/>
      <w:r>
        <w:t xml:space="preserve"> class from any other class or project.</w:t>
      </w:r>
    </w:p>
    <w:p w:rsidR="00C87CE3" w:rsidRDefault="00C87CE3" w:rsidP="00C87CE3">
      <w:pPr>
        <w:pStyle w:val="ListParagraph"/>
        <w:ind w:left="1440"/>
      </w:pPr>
    </w:p>
    <w:p w:rsidR="00C87CE3" w:rsidRDefault="00C87CE3" w:rsidP="00C87CE3">
      <w:pPr>
        <w:pStyle w:val="ListParagraph"/>
        <w:ind w:left="1440"/>
      </w:pPr>
      <w:r>
        <w:t>Program 2:</w:t>
      </w:r>
    </w:p>
    <w:p w:rsidR="00C87CE3" w:rsidRDefault="00C87CE3" w:rsidP="00C87CE3">
      <w:pPr>
        <w:ind w:firstLine="360"/>
      </w:pPr>
      <w:r>
        <w:tab/>
      </w:r>
      <w:r>
        <w:tab/>
        <w:t>namespace consumestudent</w:t>
      </w:r>
    </w:p>
    <w:p w:rsidR="00C87CE3" w:rsidRDefault="00C87CE3" w:rsidP="00C87CE3">
      <w:r>
        <w:tab/>
      </w:r>
      <w:r>
        <w:tab/>
        <w:t>{</w:t>
      </w:r>
    </w:p>
    <w:p w:rsidR="00C87CE3" w:rsidRDefault="00C87CE3" w:rsidP="00C87CE3">
      <w:pPr>
        <w:ind w:left="1440" w:firstLine="720"/>
      </w:pPr>
      <w:r>
        <w:t>public static void Main()</w:t>
      </w:r>
    </w:p>
    <w:p w:rsidR="00C87CE3" w:rsidRDefault="00C87CE3" w:rsidP="00C87CE3">
      <w:r>
        <w:tab/>
      </w:r>
      <w:r>
        <w:tab/>
      </w:r>
      <w:r>
        <w:tab/>
        <w:t>{</w:t>
      </w:r>
    </w:p>
    <w:p w:rsidR="00C87CE3" w:rsidRDefault="00C87CE3" w:rsidP="00C87CE3">
      <w:r>
        <w:tab/>
      </w:r>
      <w:r>
        <w:tab/>
      </w:r>
      <w:r>
        <w:tab/>
      </w:r>
      <w:r>
        <w:tab/>
        <w:t>student stu = new student(1,”Hitanshi”);</w:t>
      </w:r>
    </w:p>
    <w:p w:rsidR="00C87CE3" w:rsidRDefault="00C87CE3" w:rsidP="00C87CE3">
      <w:r>
        <w:tab/>
      </w:r>
      <w:r>
        <w:tab/>
      </w:r>
      <w:r>
        <w:tab/>
      </w:r>
      <w:r>
        <w:tab/>
        <w:t>stu[0];//it is not accessible</w:t>
      </w:r>
    </w:p>
    <w:p w:rsidR="00C87CE3" w:rsidRDefault="00C87CE3" w:rsidP="00C87CE3">
      <w:r>
        <w:tab/>
      </w:r>
      <w:r>
        <w:tab/>
      </w:r>
      <w:r>
        <w:tab/>
        <w:t>}</w:t>
      </w:r>
    </w:p>
    <w:p w:rsidR="00C87CE3" w:rsidRDefault="00C87CE3" w:rsidP="00C87CE3">
      <w:r>
        <w:tab/>
      </w:r>
      <w:r>
        <w:tab/>
        <w:t>}</w:t>
      </w:r>
    </w:p>
    <w:p w:rsidR="00C87CE3" w:rsidRDefault="00AC7521" w:rsidP="001B339D">
      <w:pPr>
        <w:ind w:left="1440"/>
      </w:pPr>
      <w:r>
        <w:tab/>
      </w:r>
      <w:r>
        <w:tab/>
        <w:t>In our second example, we have created consumestudent class and we are creating one object of student clas</w:t>
      </w:r>
      <w:r w:rsidR="002422DE">
        <w:t>s.</w:t>
      </w:r>
      <w:r w:rsidR="001B339D">
        <w:t xml:space="preserve"> </w:t>
      </w:r>
      <w:r w:rsidR="002422DE">
        <w:t>As Default,</w:t>
      </w:r>
      <w:r w:rsidR="00C87CE3">
        <w:t xml:space="preserve"> scope for all member of class is private</w:t>
      </w:r>
      <w:r w:rsidR="002422DE">
        <w:t xml:space="preserve"> we </w:t>
      </w:r>
      <w:r w:rsidR="00994007">
        <w:t>cannot</w:t>
      </w:r>
      <w:r w:rsidR="002422DE">
        <w:t xml:space="preserve"> access St</w:t>
      </w:r>
      <w:r w:rsidR="00994007">
        <w:t>u</w:t>
      </w:r>
      <w:r w:rsidR="005D7AB0">
        <w:t>dId and StudName outside class.</w:t>
      </w:r>
      <w:r w:rsidR="001B339D">
        <w:t xml:space="preserve"> </w:t>
      </w:r>
      <w:r w:rsidR="00994007">
        <w:t>N</w:t>
      </w:r>
      <w:r w:rsidR="00A146F8">
        <w:t>ow</w:t>
      </w:r>
      <w:r w:rsidR="00994007">
        <w:t>,</w:t>
      </w:r>
      <w:r w:rsidR="00A146F8">
        <w:t xml:space="preserve"> </w:t>
      </w:r>
      <w:r w:rsidR="001B339D">
        <w:t>if we</w:t>
      </w:r>
      <w:r w:rsidR="00C87CE3">
        <w:t xml:space="preserve"> want to access them outside class then there are three different mechanism are available.</w:t>
      </w:r>
    </w:p>
    <w:p w:rsidR="00C87CE3" w:rsidRDefault="00C87CE3" w:rsidP="00C87CE3">
      <w:r>
        <w:tab/>
      </w:r>
      <w:r>
        <w:tab/>
        <w:t>A) Declare member of class as public</w:t>
      </w:r>
    </w:p>
    <w:p w:rsidR="00C87CE3" w:rsidRDefault="00C87CE3" w:rsidP="00C87CE3">
      <w:pPr>
        <w:ind w:left="720" w:firstLine="1440"/>
      </w:pPr>
      <w:r>
        <w:t>If we declare member as public then any</w:t>
      </w:r>
      <w:r w:rsidR="006A5A2B">
        <w:t>one</w:t>
      </w:r>
      <w:r>
        <w:t xml:space="preserve"> out of class can get or set value. As developer we loss control on member.</w:t>
      </w:r>
    </w:p>
    <w:p w:rsidR="00C87CE3" w:rsidRDefault="00C87CE3" w:rsidP="006A5A2B">
      <w:pPr>
        <w:ind w:left="2160"/>
      </w:pPr>
      <w:r>
        <w:t>Therefore, we should never declare member as public.</w:t>
      </w:r>
      <w:r w:rsidR="006A5A2B">
        <w:t xml:space="preserve"> For example if you declare prize member as public then anyone       outside class can set prize.</w:t>
      </w:r>
    </w:p>
    <w:p w:rsidR="00C87CE3" w:rsidRDefault="00C87CE3" w:rsidP="00C87CE3">
      <w:r>
        <w:tab/>
      </w:r>
      <w:r>
        <w:tab/>
        <w:t>B) Use properties</w:t>
      </w:r>
    </w:p>
    <w:p w:rsidR="006A6210" w:rsidRDefault="00C87CE3" w:rsidP="00C87CE3">
      <w:pPr>
        <w:ind w:left="2160"/>
      </w:pPr>
      <w:r>
        <w:t>Property allow restricted access. It allow only read, only write or read/write access. Property also allow to set validation on member.</w:t>
      </w:r>
      <w:r w:rsidR="006A5A2B">
        <w:t xml:space="preserve"> For example if we want to store age only if age is greater than 18 then we can set validation in properties before storing them </w:t>
      </w:r>
      <w:r w:rsidR="00853551">
        <w:t>in</w:t>
      </w:r>
      <w:r w:rsidR="006A5A2B">
        <w:t>to database.</w:t>
      </w:r>
    </w:p>
    <w:p w:rsidR="00C87CE3" w:rsidRDefault="00C87CE3" w:rsidP="00C87CE3">
      <w:r>
        <w:tab/>
      </w:r>
      <w:r>
        <w:tab/>
        <w:t>C) Use Indexer</w:t>
      </w:r>
    </w:p>
    <w:p w:rsidR="00C87CE3" w:rsidRDefault="00C87CE3" w:rsidP="00C87CE3">
      <w:r>
        <w:tab/>
      </w:r>
      <w:r>
        <w:tab/>
      </w:r>
      <w:r>
        <w:tab/>
        <w:t>Indexer are like properties but they provide access to member using index value.</w:t>
      </w:r>
    </w:p>
    <w:p w:rsidR="00C87CE3" w:rsidRDefault="00C87CE3" w:rsidP="00C87CE3">
      <w:r>
        <w:tab/>
      </w:r>
      <w:r>
        <w:tab/>
      </w:r>
      <w:r>
        <w:tab/>
        <w:t>Syntax:</w:t>
      </w:r>
    </w:p>
    <w:p w:rsidR="00C87CE3" w:rsidRDefault="00C87CE3" w:rsidP="00C87CE3">
      <w:r>
        <w:tab/>
      </w:r>
      <w:r>
        <w:tab/>
      </w:r>
      <w:r>
        <w:tab/>
      </w:r>
      <w:r>
        <w:tab/>
        <w:t>[&lt;Modifiers&gt;] &lt;Type&gt; this [&lt;parameter list&gt;]</w:t>
      </w:r>
    </w:p>
    <w:p w:rsidR="000C66D6" w:rsidRPr="0039452A" w:rsidRDefault="00C87CE3" w:rsidP="00652EDC">
      <w:pPr>
        <w:ind w:left="2520"/>
      </w:pPr>
      <w:r>
        <w:t>Here we use modifier as public, type as object because it may return integer, string or any other valid data type. We use this keyword to specify that we are declaring indexer on current class</w:t>
      </w:r>
      <w:r w:rsidR="00553518">
        <w:t>. Parameter list can be any valid datatype. Mostly we use int and string as parameter list.</w:t>
      </w:r>
      <w:r w:rsidR="00267C9F">
        <w:t xml:space="preserve"> It means we can access member of class using int and string</w:t>
      </w:r>
      <w:r w:rsidR="000E1E20">
        <w:t>.</w:t>
      </w:r>
      <w:r w:rsidR="00553518">
        <w:t xml:space="preserve"> </w:t>
      </w:r>
    </w:p>
    <w:p w:rsidR="00825B76" w:rsidRDefault="00355756" w:rsidP="00355756">
      <w:pPr>
        <w:pStyle w:val="PadderBetweenControlandBody"/>
        <w:rPr>
          <w:sz w:val="32"/>
          <w:szCs w:val="32"/>
        </w:rPr>
      </w:pPr>
      <w:r>
        <w:rPr>
          <w:sz w:val="32"/>
          <w:szCs w:val="32"/>
        </w:rPr>
        <w:t>Where indexer are used?</w:t>
      </w:r>
    </w:p>
    <w:p w:rsidR="00355756" w:rsidRDefault="00355756" w:rsidP="00355756">
      <w:r>
        <w:t xml:space="preserve">We </w:t>
      </w:r>
      <w:r w:rsidR="00B068B5">
        <w:t>can use indexer in three</w:t>
      </w:r>
      <w:r>
        <w:t xml:space="preserve"> way.</w:t>
      </w:r>
    </w:p>
    <w:p w:rsidR="0073665F" w:rsidRDefault="008445F7" w:rsidP="00652EDC">
      <w:pPr>
        <w:pStyle w:val="ListParagraph"/>
        <w:numPr>
          <w:ilvl w:val="0"/>
          <w:numId w:val="2"/>
        </w:numPr>
      </w:pPr>
      <w:r>
        <w:t xml:space="preserve">Indexer </w:t>
      </w:r>
      <w:r w:rsidR="00652EDC">
        <w:t>are used in class.</w:t>
      </w:r>
    </w:p>
    <w:p w:rsidR="008C118C" w:rsidRDefault="008C118C" w:rsidP="008C118C">
      <w:r>
        <w:tab/>
      </w:r>
      <w:r>
        <w:tab/>
      </w:r>
      <w:r>
        <w:tab/>
        <w:t>Example:</w:t>
      </w:r>
    </w:p>
    <w:p w:rsidR="000D4E3A" w:rsidRDefault="000D4E3A" w:rsidP="008C118C">
      <w:r>
        <w:tab/>
      </w:r>
      <w:r>
        <w:tab/>
      </w:r>
      <w:r>
        <w:tab/>
      </w:r>
      <w:r>
        <w:tab/>
        <w:t xml:space="preserve">Inside </w:t>
      </w:r>
      <w:r w:rsidR="0007064F">
        <w:t>class,</w:t>
      </w:r>
      <w:r>
        <w:t xml:space="preserve"> we can declare indexer as below.</w:t>
      </w:r>
      <w:r w:rsidR="00360841">
        <w:t xml:space="preserve"> We can also overload</w:t>
      </w:r>
      <w:r w:rsidR="004C5A24">
        <w:t>ed</w:t>
      </w:r>
      <w:r w:rsidR="00360841">
        <w:t xml:space="preserve"> indexer.</w:t>
      </w:r>
    </w:p>
    <w:p w:rsidR="00564AEC" w:rsidRDefault="00564AEC" w:rsidP="008C118C">
      <w:r>
        <w:tab/>
      </w:r>
      <w:r>
        <w:tab/>
      </w:r>
      <w:r>
        <w:tab/>
      </w:r>
      <w:r>
        <w:tab/>
        <w:t>Program 1:</w:t>
      </w:r>
    </w:p>
    <w:p w:rsidR="003F48C7" w:rsidRDefault="003F48C7" w:rsidP="003F48C7">
      <w:pPr>
        <w:pStyle w:val="ListParagraph"/>
        <w:ind w:left="1440"/>
      </w:pPr>
      <w:r>
        <w:tab/>
      </w:r>
      <w:r>
        <w:tab/>
      </w:r>
      <w:r>
        <w:tab/>
        <w:t>namespace StudentClass</w:t>
      </w:r>
    </w:p>
    <w:p w:rsidR="003F48C7" w:rsidRDefault="003F48C7" w:rsidP="003F48C7">
      <w:pPr>
        <w:pStyle w:val="ListParagraph"/>
        <w:ind w:left="2880"/>
      </w:pPr>
      <w:r>
        <w:t>{</w:t>
      </w:r>
    </w:p>
    <w:p w:rsidR="003F48C7" w:rsidRDefault="003F48C7" w:rsidP="003F48C7">
      <w:pPr>
        <w:pStyle w:val="ListParagraph"/>
        <w:ind w:left="1440"/>
      </w:pPr>
      <w:r>
        <w:tab/>
      </w:r>
      <w:r>
        <w:tab/>
      </w:r>
      <w:r>
        <w:tab/>
      </w:r>
      <w:r>
        <w:tab/>
        <w:t>public class student</w:t>
      </w:r>
    </w:p>
    <w:p w:rsidR="003F48C7" w:rsidRDefault="003F48C7" w:rsidP="003F48C7">
      <w:pPr>
        <w:pStyle w:val="ListParagraph"/>
        <w:ind w:left="1440"/>
      </w:pPr>
      <w:r>
        <w:tab/>
      </w:r>
      <w:r>
        <w:tab/>
      </w:r>
      <w:r>
        <w:tab/>
      </w:r>
      <w:r w:rsidR="00360841">
        <w:tab/>
      </w:r>
      <w:r>
        <w:t>{</w:t>
      </w:r>
    </w:p>
    <w:p w:rsidR="003F48C7" w:rsidRDefault="003F48C7" w:rsidP="003F48C7">
      <w:pPr>
        <w:pStyle w:val="ListParagraph"/>
        <w:ind w:left="1440"/>
      </w:pPr>
      <w:r>
        <w:tab/>
      </w:r>
      <w:r>
        <w:tab/>
      </w:r>
      <w:r>
        <w:tab/>
      </w:r>
      <w:r w:rsidR="00360841">
        <w:tab/>
      </w:r>
      <w:r>
        <w:t>Int StudId;</w:t>
      </w:r>
    </w:p>
    <w:p w:rsidR="003F48C7" w:rsidRDefault="003F48C7" w:rsidP="00360841">
      <w:pPr>
        <w:pStyle w:val="ListParagraph"/>
        <w:ind w:left="1440"/>
      </w:pPr>
      <w:r>
        <w:tab/>
      </w:r>
      <w:r>
        <w:tab/>
      </w:r>
      <w:r>
        <w:tab/>
      </w:r>
      <w:r w:rsidR="00360841">
        <w:tab/>
      </w:r>
      <w:r>
        <w:t>string StudName;</w:t>
      </w:r>
    </w:p>
    <w:p w:rsidR="003F48C7" w:rsidRDefault="003F48C7" w:rsidP="003F48C7">
      <w:pPr>
        <w:pStyle w:val="ListParagraph"/>
        <w:ind w:left="1440"/>
      </w:pPr>
      <w:r>
        <w:tab/>
      </w:r>
      <w:r w:rsidR="00360841">
        <w:tab/>
      </w:r>
      <w:r w:rsidR="00360841">
        <w:tab/>
      </w:r>
      <w:r>
        <w:tab/>
      </w:r>
      <w:r>
        <w:tab/>
        <w:t xml:space="preserve">public </w:t>
      </w:r>
      <w:r w:rsidR="0007064F">
        <w:t>student (</w:t>
      </w:r>
      <w:r>
        <w:t xml:space="preserve">int </w:t>
      </w:r>
      <w:r w:rsidR="0007064F">
        <w:t>StudId, string</w:t>
      </w:r>
      <w:r>
        <w:t xml:space="preserve"> StudName)</w:t>
      </w:r>
    </w:p>
    <w:p w:rsidR="003F48C7" w:rsidRDefault="003F48C7" w:rsidP="003F48C7">
      <w:pPr>
        <w:pStyle w:val="ListParagraph"/>
        <w:ind w:left="1440"/>
      </w:pPr>
      <w:r>
        <w:tab/>
      </w:r>
      <w:r>
        <w:tab/>
      </w:r>
      <w:r>
        <w:tab/>
      </w:r>
      <w:r>
        <w:tab/>
      </w:r>
      <w:r w:rsidR="00360841">
        <w:tab/>
      </w:r>
      <w:r>
        <w:t>{</w:t>
      </w:r>
      <w:r>
        <w:tab/>
      </w:r>
    </w:p>
    <w:p w:rsidR="003F48C7" w:rsidRDefault="003F48C7" w:rsidP="003F48C7">
      <w:pPr>
        <w:pStyle w:val="ListParagraph"/>
        <w:ind w:left="1440"/>
      </w:pPr>
      <w:r>
        <w:tab/>
      </w:r>
      <w:r>
        <w:tab/>
      </w:r>
      <w:r>
        <w:tab/>
      </w:r>
      <w:r>
        <w:tab/>
      </w:r>
      <w:r w:rsidR="00360841">
        <w:tab/>
      </w:r>
      <w:r>
        <w:t>this.StudId=StudId;</w:t>
      </w:r>
    </w:p>
    <w:p w:rsidR="003F48C7" w:rsidRDefault="003F48C7" w:rsidP="003F48C7">
      <w:pPr>
        <w:pStyle w:val="ListParagraph"/>
        <w:ind w:left="1440"/>
      </w:pPr>
      <w:r>
        <w:tab/>
      </w:r>
      <w:r>
        <w:tab/>
      </w:r>
      <w:r>
        <w:tab/>
      </w:r>
      <w:r>
        <w:tab/>
      </w:r>
      <w:r w:rsidR="00360841">
        <w:tab/>
      </w:r>
      <w:r>
        <w:t>this.StudName=StudName;</w:t>
      </w:r>
    </w:p>
    <w:p w:rsidR="003F48C7" w:rsidRDefault="003F48C7" w:rsidP="00360841">
      <w:pPr>
        <w:pStyle w:val="ListParagraph"/>
        <w:ind w:left="3600" w:firstLine="720"/>
      </w:pPr>
      <w:r>
        <w:t>}</w:t>
      </w:r>
    </w:p>
    <w:p w:rsidR="003F48C7" w:rsidRDefault="003F48C7" w:rsidP="00360841">
      <w:pPr>
        <w:pStyle w:val="ListParagraph"/>
        <w:ind w:left="2880" w:firstLine="720"/>
      </w:pPr>
      <w:r>
        <w:t xml:space="preserve">} </w:t>
      </w:r>
    </w:p>
    <w:p w:rsidR="00360841" w:rsidRDefault="00360841" w:rsidP="00360841">
      <w:pPr>
        <w:ind w:left="3600"/>
      </w:pPr>
      <w:r>
        <w:t>public object this[int index]</w:t>
      </w:r>
    </w:p>
    <w:p w:rsidR="00360841" w:rsidRDefault="00360841" w:rsidP="00360841">
      <w:r>
        <w:tab/>
      </w:r>
      <w:r>
        <w:tab/>
      </w:r>
      <w:r>
        <w:tab/>
      </w:r>
      <w:r>
        <w:tab/>
      </w:r>
      <w:r>
        <w:tab/>
        <w:t>{</w:t>
      </w:r>
    </w:p>
    <w:p w:rsidR="00360841" w:rsidRDefault="00360841" w:rsidP="00360841">
      <w:r>
        <w:tab/>
      </w:r>
      <w:r>
        <w:tab/>
      </w:r>
      <w:r>
        <w:tab/>
      </w:r>
      <w:r>
        <w:tab/>
      </w:r>
      <w:r>
        <w:tab/>
        <w:t>get</w:t>
      </w:r>
    </w:p>
    <w:p w:rsidR="00360841" w:rsidRDefault="00360841" w:rsidP="00360841">
      <w:r>
        <w:tab/>
      </w:r>
      <w:r>
        <w:tab/>
      </w:r>
      <w:r>
        <w:tab/>
      </w:r>
      <w:r>
        <w:tab/>
      </w:r>
      <w:r>
        <w:tab/>
        <w:t>{</w:t>
      </w:r>
    </w:p>
    <w:p w:rsidR="00360841" w:rsidRDefault="00360841" w:rsidP="00360841">
      <w:r>
        <w:tab/>
      </w:r>
      <w:r>
        <w:tab/>
      </w:r>
      <w:r>
        <w:tab/>
      </w:r>
      <w:r>
        <w:tab/>
      </w:r>
      <w:r>
        <w:tab/>
      </w:r>
      <w:r>
        <w:tab/>
        <w:t>If</w:t>
      </w:r>
      <w:r w:rsidR="0007064F">
        <w:t xml:space="preserve"> </w:t>
      </w:r>
      <w:r>
        <w:t>(index==0)</w:t>
      </w:r>
    </w:p>
    <w:p w:rsidR="00360841" w:rsidRDefault="00360841" w:rsidP="00360841">
      <w:r>
        <w:tab/>
      </w:r>
      <w:r>
        <w:tab/>
      </w:r>
      <w:r>
        <w:tab/>
      </w:r>
      <w:r>
        <w:tab/>
      </w:r>
      <w:r>
        <w:tab/>
      </w:r>
      <w:r>
        <w:tab/>
        <w:t>return StudId;</w:t>
      </w:r>
    </w:p>
    <w:p w:rsidR="00360841" w:rsidRDefault="00360841" w:rsidP="00360841">
      <w:r>
        <w:tab/>
      </w:r>
      <w:r>
        <w:tab/>
      </w:r>
      <w:r>
        <w:tab/>
      </w:r>
      <w:r>
        <w:tab/>
      </w:r>
      <w:r>
        <w:tab/>
      </w:r>
      <w:r>
        <w:tab/>
        <w:t>elseif</w:t>
      </w:r>
      <w:r w:rsidR="0007064F">
        <w:t xml:space="preserve"> </w:t>
      </w:r>
      <w:r>
        <w:t>(index==1)</w:t>
      </w:r>
    </w:p>
    <w:p w:rsidR="00360841" w:rsidRDefault="00360841" w:rsidP="00360841">
      <w:r>
        <w:tab/>
      </w:r>
      <w:r>
        <w:tab/>
      </w:r>
      <w:r>
        <w:tab/>
      </w:r>
      <w:r>
        <w:tab/>
      </w:r>
      <w:r>
        <w:tab/>
      </w:r>
      <w:r>
        <w:tab/>
        <w:t>return StudName;</w:t>
      </w:r>
    </w:p>
    <w:p w:rsidR="00360841" w:rsidRDefault="00360841" w:rsidP="00360841">
      <w:r>
        <w:tab/>
      </w:r>
      <w:r>
        <w:tab/>
      </w:r>
      <w:r>
        <w:tab/>
      </w:r>
      <w:r>
        <w:tab/>
      </w:r>
      <w:r>
        <w:tab/>
        <w:t>}</w:t>
      </w:r>
    </w:p>
    <w:p w:rsidR="00360841" w:rsidRDefault="00360841" w:rsidP="00360841">
      <w:r>
        <w:tab/>
      </w:r>
      <w:r>
        <w:tab/>
      </w:r>
      <w:r>
        <w:tab/>
      </w:r>
      <w:r>
        <w:tab/>
      </w:r>
      <w:r>
        <w:tab/>
        <w:t>set</w:t>
      </w:r>
    </w:p>
    <w:p w:rsidR="00360841" w:rsidRDefault="00360841" w:rsidP="00360841">
      <w:r>
        <w:tab/>
      </w:r>
      <w:r>
        <w:tab/>
      </w:r>
      <w:r>
        <w:tab/>
      </w:r>
      <w:r>
        <w:tab/>
      </w:r>
      <w:r>
        <w:tab/>
        <w:t>{</w:t>
      </w:r>
    </w:p>
    <w:p w:rsidR="00360841" w:rsidRDefault="00360841" w:rsidP="00360841">
      <w:r>
        <w:tab/>
      </w:r>
      <w:r>
        <w:tab/>
      </w:r>
      <w:r>
        <w:tab/>
      </w:r>
      <w:r>
        <w:tab/>
      </w:r>
      <w:r>
        <w:tab/>
      </w:r>
      <w:r>
        <w:tab/>
        <w:t>If</w:t>
      </w:r>
      <w:r w:rsidR="0007064F">
        <w:t xml:space="preserve"> </w:t>
      </w:r>
      <w:r>
        <w:t>(index==0)</w:t>
      </w:r>
    </w:p>
    <w:p w:rsidR="00360841" w:rsidRDefault="00360841" w:rsidP="00360841">
      <w:r>
        <w:tab/>
      </w:r>
      <w:r>
        <w:tab/>
      </w:r>
      <w:r>
        <w:tab/>
      </w:r>
      <w:r>
        <w:tab/>
      </w:r>
      <w:r>
        <w:tab/>
      </w:r>
      <w:r>
        <w:tab/>
        <w:t>StudId</w:t>
      </w:r>
      <w:r w:rsidR="0007064F">
        <w:t xml:space="preserve"> </w:t>
      </w:r>
      <w:r>
        <w:t>=</w:t>
      </w:r>
      <w:r w:rsidR="0007064F">
        <w:t xml:space="preserve"> </w:t>
      </w:r>
      <w:r>
        <w:t>(int)value;</w:t>
      </w:r>
    </w:p>
    <w:p w:rsidR="00360841" w:rsidRDefault="00360841" w:rsidP="00360841">
      <w:r>
        <w:tab/>
      </w:r>
      <w:r>
        <w:tab/>
      </w:r>
      <w:r>
        <w:tab/>
      </w:r>
      <w:r>
        <w:tab/>
      </w:r>
      <w:r>
        <w:tab/>
      </w:r>
      <w:r>
        <w:tab/>
      </w:r>
      <w:r w:rsidR="0007064F">
        <w:t>E</w:t>
      </w:r>
      <w:r>
        <w:t>lseif</w:t>
      </w:r>
      <w:r w:rsidR="0007064F">
        <w:t xml:space="preserve"> </w:t>
      </w:r>
      <w:r>
        <w:t>(index==1)</w:t>
      </w:r>
    </w:p>
    <w:p w:rsidR="00360841" w:rsidRDefault="00360841" w:rsidP="00360841">
      <w:r>
        <w:tab/>
      </w:r>
      <w:r>
        <w:tab/>
      </w:r>
      <w:r>
        <w:tab/>
      </w:r>
      <w:r>
        <w:tab/>
      </w:r>
      <w:r>
        <w:tab/>
      </w:r>
      <w:r>
        <w:tab/>
        <w:t>StudName</w:t>
      </w:r>
      <w:r w:rsidR="0007064F">
        <w:t xml:space="preserve"> </w:t>
      </w:r>
      <w:r>
        <w:t>=</w:t>
      </w:r>
      <w:r w:rsidR="0007064F">
        <w:t xml:space="preserve"> </w:t>
      </w:r>
      <w:r>
        <w:t>(string)value;</w:t>
      </w:r>
    </w:p>
    <w:p w:rsidR="00360841" w:rsidRDefault="00360841" w:rsidP="00360841">
      <w:r>
        <w:tab/>
      </w:r>
      <w:r>
        <w:tab/>
      </w:r>
      <w:r>
        <w:tab/>
      </w:r>
      <w:r>
        <w:tab/>
      </w:r>
      <w:r>
        <w:tab/>
        <w:t>}</w:t>
      </w:r>
    </w:p>
    <w:p w:rsidR="00360841" w:rsidRDefault="00360841" w:rsidP="00360841">
      <w:pPr>
        <w:ind w:left="3600"/>
      </w:pPr>
      <w:r>
        <w:t>public object this[string name]</w:t>
      </w:r>
    </w:p>
    <w:p w:rsidR="00360841" w:rsidRDefault="00360841" w:rsidP="00360841">
      <w:r>
        <w:tab/>
      </w:r>
      <w:r>
        <w:tab/>
      </w:r>
      <w:r>
        <w:tab/>
      </w:r>
      <w:r>
        <w:tab/>
      </w:r>
      <w:r>
        <w:tab/>
        <w:t>{</w:t>
      </w:r>
    </w:p>
    <w:p w:rsidR="00360841" w:rsidRDefault="00360841" w:rsidP="00360841">
      <w:r>
        <w:tab/>
      </w:r>
      <w:r>
        <w:tab/>
      </w:r>
      <w:r>
        <w:tab/>
      </w:r>
      <w:r>
        <w:tab/>
      </w:r>
      <w:r>
        <w:tab/>
        <w:t>get</w:t>
      </w:r>
    </w:p>
    <w:p w:rsidR="00360841" w:rsidRDefault="00360841" w:rsidP="00360841">
      <w:r>
        <w:tab/>
      </w:r>
      <w:r>
        <w:tab/>
      </w:r>
      <w:r>
        <w:tab/>
      </w:r>
      <w:r>
        <w:tab/>
      </w:r>
      <w:r>
        <w:tab/>
        <w:t>{</w:t>
      </w:r>
    </w:p>
    <w:p w:rsidR="00360841" w:rsidRDefault="00360841" w:rsidP="00360841">
      <w:r>
        <w:tab/>
      </w:r>
      <w:r>
        <w:tab/>
      </w:r>
      <w:r>
        <w:tab/>
      </w:r>
      <w:r>
        <w:tab/>
      </w:r>
      <w:r>
        <w:tab/>
      </w:r>
      <w:r>
        <w:tab/>
        <w:t>If(name.ToUpper()==”STUDID”)</w:t>
      </w:r>
    </w:p>
    <w:p w:rsidR="00360841" w:rsidRDefault="00360841" w:rsidP="00360841">
      <w:r>
        <w:tab/>
      </w:r>
      <w:r>
        <w:tab/>
      </w:r>
      <w:r>
        <w:tab/>
      </w:r>
      <w:r>
        <w:tab/>
      </w:r>
      <w:r>
        <w:tab/>
      </w:r>
      <w:r>
        <w:tab/>
        <w:t>return StudId;</w:t>
      </w:r>
    </w:p>
    <w:p w:rsidR="00360841" w:rsidRDefault="00360841" w:rsidP="00360841">
      <w:r>
        <w:tab/>
      </w:r>
      <w:r>
        <w:tab/>
      </w:r>
      <w:r>
        <w:tab/>
      </w:r>
      <w:r>
        <w:tab/>
      </w:r>
      <w:r>
        <w:tab/>
      </w:r>
      <w:r>
        <w:tab/>
        <w:t>elseif(name.ToUpper()=”STUDNAME”)</w:t>
      </w:r>
    </w:p>
    <w:p w:rsidR="00360841" w:rsidRDefault="00360841" w:rsidP="00360841">
      <w:r>
        <w:tab/>
      </w:r>
      <w:r>
        <w:tab/>
      </w:r>
      <w:r>
        <w:tab/>
      </w:r>
      <w:r>
        <w:tab/>
      </w:r>
      <w:r>
        <w:tab/>
      </w:r>
      <w:r>
        <w:tab/>
        <w:t>return StudName;</w:t>
      </w:r>
    </w:p>
    <w:p w:rsidR="00360841" w:rsidRDefault="00360841" w:rsidP="00360841">
      <w:r>
        <w:tab/>
      </w:r>
      <w:r>
        <w:tab/>
      </w:r>
      <w:r>
        <w:tab/>
      </w:r>
      <w:r>
        <w:tab/>
      </w:r>
      <w:r>
        <w:tab/>
        <w:t>}</w:t>
      </w:r>
    </w:p>
    <w:p w:rsidR="00360841" w:rsidRDefault="00360841" w:rsidP="00360841">
      <w:r>
        <w:tab/>
      </w:r>
      <w:r>
        <w:tab/>
      </w:r>
      <w:r>
        <w:tab/>
      </w:r>
      <w:r>
        <w:tab/>
      </w:r>
      <w:r>
        <w:tab/>
        <w:t>set</w:t>
      </w:r>
    </w:p>
    <w:p w:rsidR="00360841" w:rsidRDefault="00360841" w:rsidP="00360841">
      <w:r>
        <w:tab/>
      </w:r>
      <w:r>
        <w:tab/>
      </w:r>
      <w:r>
        <w:tab/>
      </w:r>
      <w:r>
        <w:tab/>
      </w:r>
      <w:r>
        <w:tab/>
        <w:t>{</w:t>
      </w:r>
    </w:p>
    <w:p w:rsidR="00360841" w:rsidRDefault="00360841" w:rsidP="00360841">
      <w:r>
        <w:tab/>
      </w:r>
      <w:r>
        <w:tab/>
      </w:r>
      <w:r>
        <w:tab/>
      </w:r>
      <w:r>
        <w:tab/>
      </w:r>
      <w:r>
        <w:tab/>
      </w:r>
      <w:r>
        <w:tab/>
        <w:t>If(name.ToUpper()==”STUDID”)</w:t>
      </w:r>
    </w:p>
    <w:p w:rsidR="00360841" w:rsidRDefault="00360841" w:rsidP="00360841">
      <w:r>
        <w:tab/>
      </w:r>
      <w:r>
        <w:tab/>
      </w:r>
      <w:r>
        <w:tab/>
      </w:r>
      <w:r>
        <w:tab/>
      </w:r>
      <w:r>
        <w:tab/>
      </w:r>
      <w:r>
        <w:tab/>
        <w:t>StudId=(int)value;</w:t>
      </w:r>
    </w:p>
    <w:p w:rsidR="00360841" w:rsidRDefault="00360841" w:rsidP="00360841">
      <w:r>
        <w:tab/>
      </w:r>
      <w:r>
        <w:tab/>
      </w:r>
      <w:r>
        <w:tab/>
      </w:r>
      <w:r>
        <w:tab/>
      </w:r>
      <w:r>
        <w:tab/>
      </w:r>
      <w:r>
        <w:tab/>
        <w:t>elseif(name.ToUpper()==”STUDNAME”)</w:t>
      </w:r>
    </w:p>
    <w:p w:rsidR="00360841" w:rsidRDefault="00360841" w:rsidP="00360841">
      <w:r>
        <w:tab/>
      </w:r>
      <w:r>
        <w:tab/>
      </w:r>
      <w:r>
        <w:tab/>
      </w:r>
      <w:r>
        <w:tab/>
      </w:r>
      <w:r>
        <w:tab/>
      </w:r>
      <w:r>
        <w:tab/>
        <w:t>StudName= (string)value;</w:t>
      </w:r>
    </w:p>
    <w:p w:rsidR="00360841" w:rsidRDefault="00360841" w:rsidP="00360841">
      <w:r>
        <w:tab/>
      </w:r>
      <w:r>
        <w:tab/>
      </w:r>
      <w:r>
        <w:tab/>
      </w:r>
      <w:r>
        <w:tab/>
      </w:r>
      <w:r>
        <w:tab/>
        <w:t>}</w:t>
      </w:r>
    </w:p>
    <w:p w:rsidR="00360841" w:rsidRDefault="00360841" w:rsidP="00360841"/>
    <w:p w:rsidR="00360841" w:rsidRDefault="00360841" w:rsidP="00360841">
      <w:r>
        <w:tab/>
      </w:r>
      <w:r>
        <w:tab/>
      </w:r>
      <w:r>
        <w:tab/>
      </w:r>
      <w:r>
        <w:tab/>
      </w:r>
      <w:r>
        <w:tab/>
        <w:t xml:space="preserve">}    </w:t>
      </w:r>
    </w:p>
    <w:p w:rsidR="00360841" w:rsidRDefault="00360841" w:rsidP="00360841">
      <w:pPr>
        <w:pStyle w:val="ListParagraph"/>
        <w:ind w:left="2880" w:firstLine="720"/>
      </w:pPr>
    </w:p>
    <w:p w:rsidR="00484C17" w:rsidRDefault="003F48C7" w:rsidP="00B03F12">
      <w:pPr>
        <w:pStyle w:val="ListParagraph"/>
        <w:ind w:left="2160" w:firstLine="720"/>
      </w:pPr>
      <w:r>
        <w:t>}</w:t>
      </w:r>
    </w:p>
    <w:p w:rsidR="00096522" w:rsidRDefault="00096522" w:rsidP="00096522">
      <w:pPr>
        <w:ind w:left="2880"/>
      </w:pPr>
      <w:r>
        <w:t>Here value is implicit variable that provide access to value assigned by user. Data type of value will be same as indexer so here it will be object so we are converting it to integer</w:t>
      </w:r>
      <w:r w:rsidR="00B03F12">
        <w:t xml:space="preserve"> or </w:t>
      </w:r>
      <w:r w:rsidR="00C2030F">
        <w:t>string.</w:t>
      </w:r>
      <w:r w:rsidR="005B4CA1">
        <w:t xml:space="preserve"> In integer </w:t>
      </w:r>
      <w:r w:rsidR="00FE2AA2">
        <w:t>indexer,</w:t>
      </w:r>
      <w:r w:rsidR="005B4CA1">
        <w:t xml:space="preserve"> it is </w:t>
      </w:r>
      <w:r w:rsidR="00FE2AA2">
        <w:t xml:space="preserve">not </w:t>
      </w:r>
      <w:r w:rsidR="005B4CA1">
        <w:t xml:space="preserve">compulsory to start </w:t>
      </w:r>
      <w:r w:rsidR="002A38AB">
        <w:t xml:space="preserve">index </w:t>
      </w:r>
      <w:r w:rsidR="005B4CA1">
        <w:t>with 0</w:t>
      </w:r>
      <w:r w:rsidR="00B500A3">
        <w:t xml:space="preserve">. </w:t>
      </w:r>
      <w:r w:rsidR="00B500A3">
        <w:t>We can also start our i</w:t>
      </w:r>
      <w:r w:rsidR="00245600">
        <w:t xml:space="preserve">ndex with 1 </w:t>
      </w:r>
      <w:r w:rsidR="005B4CA1">
        <w:t xml:space="preserve">but as </w:t>
      </w:r>
      <w:r w:rsidR="00FE2AA2">
        <w:t>class is behaving like virtual array</w:t>
      </w:r>
      <w:r w:rsidR="005B4CA1">
        <w:t xml:space="preserve"> we are starting our first index with 0</w:t>
      </w:r>
      <w:r w:rsidR="003C4866">
        <w:t xml:space="preserve"> which will point to StudId</w:t>
      </w:r>
      <w:r w:rsidR="005B4CA1">
        <w:t>.</w:t>
      </w:r>
      <w:r w:rsidR="00E04DDB">
        <w:t xml:space="preserve"> </w:t>
      </w:r>
      <w:r w:rsidR="00C2030F">
        <w:t>In our example</w:t>
      </w:r>
      <w:r w:rsidR="005B4CA1">
        <w:t>,</w:t>
      </w:r>
      <w:r w:rsidR="00C2030F">
        <w:t xml:space="preserve"> we have overloaded indexer using int and string. One of the biggest problem with string indexer is that c# is case sensitive. To solve this problem we have used ToUpper(). </w:t>
      </w:r>
      <w:r w:rsidR="004A1408">
        <w:t>This</w:t>
      </w:r>
      <w:r w:rsidR="00B03F12">
        <w:t xml:space="preserve"> code will work even if user enter StudId,</w:t>
      </w:r>
      <w:r w:rsidR="0074052C">
        <w:t xml:space="preserve"> </w:t>
      </w:r>
      <w:r w:rsidR="00B03F12">
        <w:t xml:space="preserve">studid </w:t>
      </w:r>
      <w:r w:rsidR="0074052C">
        <w:t>etc.</w:t>
      </w:r>
      <w:r w:rsidR="00B03F12">
        <w:t xml:space="preserve"> because we are converting name </w:t>
      </w:r>
      <w:r w:rsidR="005B4CA1">
        <w:t xml:space="preserve">indexer </w:t>
      </w:r>
      <w:r w:rsidR="00B03F12">
        <w:t xml:space="preserve">to </w:t>
      </w:r>
      <w:r w:rsidR="0074052C">
        <w:t>uppercase and checking it with upper</w:t>
      </w:r>
      <w:r w:rsidR="00B03F12">
        <w:t>case.</w:t>
      </w:r>
    </w:p>
    <w:p w:rsidR="00F17C0C" w:rsidRDefault="00F17C0C" w:rsidP="00F17C0C">
      <w:pPr>
        <w:ind w:firstLine="360"/>
      </w:pPr>
      <w:r>
        <w:tab/>
      </w:r>
      <w:r>
        <w:tab/>
      </w:r>
      <w:r>
        <w:tab/>
      </w:r>
      <w:r>
        <w:tab/>
        <w:t>namespace consumestudent</w:t>
      </w:r>
    </w:p>
    <w:p w:rsidR="00F17C0C" w:rsidRDefault="00F17C0C" w:rsidP="00F17C0C">
      <w:r>
        <w:tab/>
      </w:r>
      <w:r>
        <w:tab/>
      </w:r>
      <w:r>
        <w:tab/>
      </w:r>
      <w:r>
        <w:tab/>
        <w:t>{</w:t>
      </w:r>
    </w:p>
    <w:p w:rsidR="00F17C0C" w:rsidRDefault="00F17C0C" w:rsidP="00F17C0C">
      <w:r>
        <w:tab/>
      </w:r>
      <w:r>
        <w:tab/>
      </w:r>
      <w:r>
        <w:tab/>
      </w:r>
      <w:r>
        <w:tab/>
      </w:r>
      <w:r>
        <w:tab/>
        <w:t>public static void Main()</w:t>
      </w:r>
    </w:p>
    <w:p w:rsidR="00F17C0C" w:rsidRDefault="00F17C0C" w:rsidP="00F17C0C">
      <w:r>
        <w:tab/>
      </w:r>
      <w:r>
        <w:tab/>
      </w:r>
      <w:r>
        <w:tab/>
      </w:r>
      <w:r>
        <w:tab/>
      </w:r>
      <w:r>
        <w:tab/>
        <w:t>{</w:t>
      </w:r>
    </w:p>
    <w:p w:rsidR="00F17C0C" w:rsidRDefault="00F17C0C" w:rsidP="00F17C0C">
      <w:r>
        <w:tab/>
      </w:r>
      <w:r>
        <w:tab/>
      </w:r>
      <w:r>
        <w:tab/>
      </w:r>
      <w:r>
        <w:tab/>
      </w:r>
      <w:r>
        <w:tab/>
        <w:t>student stu = new student(1,”Hitanshi”);</w:t>
      </w:r>
    </w:p>
    <w:p w:rsidR="00AF5736" w:rsidRDefault="00435BCC" w:rsidP="00F17C0C">
      <w:r>
        <w:tab/>
      </w:r>
      <w:r>
        <w:tab/>
      </w:r>
      <w:r>
        <w:tab/>
      </w:r>
      <w:r>
        <w:tab/>
      </w:r>
      <w:r>
        <w:tab/>
        <w:t>stu[1</w:t>
      </w:r>
      <w:r w:rsidR="00AF5736">
        <w:t>]=”HITANSHI”;</w:t>
      </w:r>
    </w:p>
    <w:p w:rsidR="00F17C0C" w:rsidRDefault="00F17C0C" w:rsidP="00F17C0C">
      <w:r>
        <w:tab/>
      </w:r>
      <w:r>
        <w:tab/>
      </w:r>
      <w:r>
        <w:tab/>
      </w:r>
      <w:r>
        <w:tab/>
      </w:r>
      <w:r>
        <w:tab/>
        <w:t>Console.WriteLine(“Student Id</w:t>
      </w:r>
      <w:r w:rsidR="0058097C">
        <w:t xml:space="preserve"> </w:t>
      </w:r>
      <w:r>
        <w:t>”+stu[</w:t>
      </w:r>
      <w:r w:rsidR="00154D3D">
        <w:t>“</w:t>
      </w:r>
      <w:r w:rsidR="007215AF">
        <w:t>Studi</w:t>
      </w:r>
      <w:r w:rsidR="00EF4708">
        <w:t>d</w:t>
      </w:r>
      <w:r w:rsidR="00154D3D">
        <w:t>”</w:t>
      </w:r>
      <w:r>
        <w:t>]);</w:t>
      </w:r>
    </w:p>
    <w:p w:rsidR="00F17C0C" w:rsidRDefault="00F17C0C" w:rsidP="00F17C0C">
      <w:r>
        <w:tab/>
      </w:r>
      <w:r>
        <w:tab/>
      </w:r>
      <w:r>
        <w:tab/>
      </w:r>
      <w:r>
        <w:tab/>
      </w:r>
      <w:r>
        <w:tab/>
        <w:t>Console.WriteLine(“Student name”+stu[</w:t>
      </w:r>
      <w:r w:rsidR="009140F0">
        <w:t>“Studname”</w:t>
      </w:r>
      <w:r>
        <w:t>]);</w:t>
      </w:r>
    </w:p>
    <w:p w:rsidR="00F17C0C" w:rsidRDefault="00F17C0C" w:rsidP="00F17C0C"/>
    <w:p w:rsidR="00F17C0C" w:rsidRDefault="00F17C0C" w:rsidP="00F17C0C">
      <w:r>
        <w:tab/>
      </w:r>
      <w:r>
        <w:tab/>
      </w:r>
      <w:r>
        <w:tab/>
      </w:r>
      <w:r>
        <w:tab/>
      </w:r>
      <w:r>
        <w:tab/>
        <w:t>}</w:t>
      </w:r>
    </w:p>
    <w:p w:rsidR="00F17C0C" w:rsidRDefault="00F17C0C" w:rsidP="00F17C0C">
      <w:r>
        <w:tab/>
      </w:r>
      <w:r>
        <w:tab/>
      </w:r>
      <w:r>
        <w:tab/>
      </w:r>
      <w:r>
        <w:tab/>
        <w:t>}</w:t>
      </w:r>
    </w:p>
    <w:p w:rsidR="0042018B" w:rsidRDefault="0042018B" w:rsidP="00F17C0C">
      <w:r>
        <w:tab/>
      </w:r>
      <w:r>
        <w:tab/>
      </w:r>
      <w:r>
        <w:tab/>
      </w:r>
      <w:r>
        <w:tab/>
        <w:t>Output:</w:t>
      </w:r>
    </w:p>
    <w:p w:rsidR="00096522" w:rsidRDefault="00096522" w:rsidP="00F17C0C">
      <w:r>
        <w:tab/>
      </w:r>
      <w:r>
        <w:tab/>
      </w:r>
      <w:r>
        <w:tab/>
      </w:r>
      <w:r>
        <w:tab/>
        <w:t>1 HITANSHI</w:t>
      </w:r>
    </w:p>
    <w:p w:rsidR="00F17C0C" w:rsidRPr="00355756" w:rsidRDefault="00F17C0C" w:rsidP="008C118C"/>
    <w:p w:rsidR="00355756" w:rsidRDefault="00355756" w:rsidP="008445F7">
      <w:pPr>
        <w:pStyle w:val="ListParagraph"/>
        <w:numPr>
          <w:ilvl w:val="0"/>
          <w:numId w:val="2"/>
        </w:numPr>
      </w:pPr>
      <w:r>
        <w:t>To store or retrieve data from session state or application state we use indexer.</w:t>
      </w:r>
    </w:p>
    <w:p w:rsidR="00355756" w:rsidRDefault="00355756" w:rsidP="00355756">
      <w:pPr>
        <w:ind w:left="720"/>
      </w:pPr>
      <w:r>
        <w:t>namespace program</w:t>
      </w:r>
    </w:p>
    <w:p w:rsidR="00355756" w:rsidRDefault="00355756" w:rsidP="00355756">
      <w:pPr>
        <w:ind w:left="720"/>
      </w:pPr>
      <w:r>
        <w:t>{</w:t>
      </w:r>
    </w:p>
    <w:p w:rsidR="00355756" w:rsidRDefault="00355756" w:rsidP="00355756">
      <w:pPr>
        <w:ind w:left="720"/>
      </w:pPr>
      <w:r>
        <w:tab/>
        <w:t>protected void page_Load(object sender,EventArgs a )</w:t>
      </w:r>
    </w:p>
    <w:p w:rsidR="00355756" w:rsidRDefault="00355756" w:rsidP="00355756">
      <w:pPr>
        <w:ind w:left="720"/>
      </w:pPr>
      <w:r>
        <w:tab/>
        <w:t>{</w:t>
      </w:r>
    </w:p>
    <w:p w:rsidR="00355756" w:rsidRDefault="00355756" w:rsidP="00355756">
      <w:pPr>
        <w:ind w:left="720"/>
      </w:pPr>
      <w:r>
        <w:tab/>
      </w:r>
      <w:r>
        <w:tab/>
        <w:t>session[“data1”]=”Show  data1”;</w:t>
      </w:r>
    </w:p>
    <w:p w:rsidR="00355756" w:rsidRDefault="00355756" w:rsidP="00355756">
      <w:pPr>
        <w:ind w:left="720"/>
      </w:pPr>
      <w:r>
        <w:tab/>
      </w:r>
      <w:r>
        <w:tab/>
        <w:t>session[“data2”]=”Show  data2”;</w:t>
      </w:r>
    </w:p>
    <w:p w:rsidR="00355756" w:rsidRDefault="007F3642" w:rsidP="00355756">
      <w:pPr>
        <w:ind w:left="720"/>
      </w:pPr>
      <w:r>
        <w:tab/>
      </w:r>
      <w:r>
        <w:tab/>
        <w:t>Response</w:t>
      </w:r>
      <w:r w:rsidR="00355756">
        <w:t>.WritLine(“Session1 stores”+ session[0].ToString());</w:t>
      </w:r>
    </w:p>
    <w:p w:rsidR="00355756" w:rsidRDefault="007F3642" w:rsidP="00355756">
      <w:pPr>
        <w:ind w:left="720"/>
      </w:pPr>
      <w:r>
        <w:tab/>
      </w:r>
      <w:r>
        <w:tab/>
        <w:t>Responser</w:t>
      </w:r>
      <w:r w:rsidR="00355756">
        <w:t>.WritLine(“Session2 stores”+ session[“data2”].ToString());</w:t>
      </w:r>
    </w:p>
    <w:p w:rsidR="00355756" w:rsidRDefault="00355756" w:rsidP="00355756">
      <w:pPr>
        <w:ind w:left="720"/>
      </w:pPr>
    </w:p>
    <w:p w:rsidR="00355756" w:rsidRDefault="00355756" w:rsidP="00355756">
      <w:r>
        <w:tab/>
      </w:r>
      <w:r>
        <w:tab/>
        <w:t>}</w:t>
      </w:r>
    </w:p>
    <w:p w:rsidR="00355756" w:rsidRDefault="00355756" w:rsidP="00355756">
      <w:pPr>
        <w:ind w:left="720"/>
      </w:pPr>
      <w:r>
        <w:t>}</w:t>
      </w:r>
    </w:p>
    <w:p w:rsidR="00355756" w:rsidRDefault="00355756" w:rsidP="00355756">
      <w:pPr>
        <w:ind w:left="720"/>
      </w:pPr>
      <w:r>
        <w:t xml:space="preserve">So </w:t>
      </w:r>
      <w:r w:rsidR="007760B8">
        <w:t>here,</w:t>
      </w:r>
      <w:r>
        <w:t xml:space="preserve"> we have created first session using “data1”</w:t>
      </w:r>
      <w:r w:rsidR="00B068B5">
        <w:t xml:space="preserve"> string indexer but when</w:t>
      </w:r>
      <w:r w:rsidR="007F3642">
        <w:t xml:space="preserve"> we are printing data of first session</w:t>
      </w:r>
      <w:r w:rsidR="00B068B5">
        <w:t xml:space="preserve"> we are using </w:t>
      </w:r>
      <w:r w:rsidR="00B068B5" w:rsidRPr="00B068B5">
        <w:t>integral indexer</w:t>
      </w:r>
      <w:r w:rsidR="007F3642">
        <w:t>.</w:t>
      </w:r>
      <w:r w:rsidR="00B068B5">
        <w:t xml:space="preserve"> We have used 0 as index so it will pull the data that is present in first session key.</w:t>
      </w:r>
      <w:r w:rsidR="008445F7">
        <w:t xml:space="preserve"> Here we have used ToString() because</w:t>
      </w:r>
      <w:r w:rsidR="00B068B5">
        <w:t xml:space="preserve"> Session object actually return an object data type because we can store anything into a session state but we know that it is string so we are going to convert it into string. </w:t>
      </w:r>
    </w:p>
    <w:p w:rsidR="00B068B5" w:rsidRDefault="00B068B5" w:rsidP="008445F7">
      <w:pPr>
        <w:pStyle w:val="ListParagraph"/>
        <w:numPr>
          <w:ilvl w:val="0"/>
          <w:numId w:val="2"/>
        </w:numPr>
      </w:pPr>
      <w:r>
        <w:t>To retrieve data from specific column when we are looping through “SqlDataReader” object, we can use either the integral indexer or string indexer.</w:t>
      </w:r>
    </w:p>
    <w:p w:rsidR="00B068B5" w:rsidRDefault="00B068B5" w:rsidP="00B068B5">
      <w:pPr>
        <w:pStyle w:val="ListParagraph"/>
      </w:pPr>
    </w:p>
    <w:p w:rsidR="00B068B5" w:rsidRDefault="00B068B5" w:rsidP="00B068B5">
      <w:pPr>
        <w:pStyle w:val="ListParagraph"/>
        <w:ind w:left="1440"/>
      </w:pPr>
      <w:r>
        <w:t>using(SqlConnection con=new SqlConnection(cs))</w:t>
      </w:r>
    </w:p>
    <w:p w:rsidR="00B068B5" w:rsidRDefault="00B068B5" w:rsidP="00B068B5">
      <w:pPr>
        <w:pStyle w:val="ListParagraph"/>
        <w:ind w:left="1440"/>
      </w:pPr>
      <w:r>
        <w:t>{</w:t>
      </w:r>
    </w:p>
    <w:p w:rsidR="00B068B5" w:rsidRDefault="00B068B5" w:rsidP="00B068B5">
      <w:pPr>
        <w:pStyle w:val="ListParagraph"/>
        <w:ind w:left="1440"/>
      </w:pPr>
      <w:r>
        <w:tab/>
      </w:r>
      <w:r>
        <w:tab/>
        <w:t>SqlCommand cmd=new SqlCommand(“select * from employee”,con);</w:t>
      </w:r>
    </w:p>
    <w:p w:rsidR="00B068B5" w:rsidRDefault="00B068B5" w:rsidP="00B068B5">
      <w:pPr>
        <w:pStyle w:val="ListParagraph"/>
        <w:ind w:left="1440"/>
      </w:pPr>
      <w:r>
        <w:tab/>
      </w:r>
      <w:r>
        <w:tab/>
        <w:t>con.open();</w:t>
      </w:r>
    </w:p>
    <w:p w:rsidR="00B068B5" w:rsidRDefault="00B068B5" w:rsidP="00B068B5">
      <w:pPr>
        <w:pStyle w:val="ListParagraph"/>
        <w:ind w:left="1440"/>
      </w:pPr>
      <w:r>
        <w:tab/>
      </w:r>
      <w:r>
        <w:tab/>
        <w:t>SqlDataReader rd=cmd.ExecuteReader();</w:t>
      </w:r>
    </w:p>
    <w:p w:rsidR="00D500C2" w:rsidRDefault="00D500C2" w:rsidP="00B068B5">
      <w:pPr>
        <w:pStyle w:val="ListParagraph"/>
        <w:ind w:left="1440"/>
      </w:pPr>
      <w:r>
        <w:tab/>
      </w:r>
      <w:r>
        <w:tab/>
        <w:t>while(rd.Read())</w:t>
      </w:r>
    </w:p>
    <w:p w:rsidR="00D500C2" w:rsidRDefault="00D500C2" w:rsidP="00B068B5">
      <w:pPr>
        <w:pStyle w:val="ListParagraph"/>
        <w:ind w:left="1440"/>
      </w:pPr>
      <w:r>
        <w:tab/>
      </w:r>
      <w:r>
        <w:tab/>
        <w:t>{</w:t>
      </w:r>
    </w:p>
    <w:p w:rsidR="00D500C2" w:rsidRDefault="00D500C2" w:rsidP="00D500C2">
      <w:pPr>
        <w:ind w:left="720"/>
      </w:pPr>
      <w:r>
        <w:tab/>
      </w:r>
      <w:r>
        <w:tab/>
      </w:r>
      <w:r>
        <w:tab/>
        <w:t>Response.WritLine(“Id=”+ rd[0].ToString());</w:t>
      </w:r>
    </w:p>
    <w:p w:rsidR="00D500C2" w:rsidRDefault="00D500C2" w:rsidP="00D500C2">
      <w:pPr>
        <w:ind w:left="720"/>
      </w:pPr>
      <w:r>
        <w:tab/>
      </w:r>
      <w:r>
        <w:tab/>
      </w:r>
      <w:r>
        <w:tab/>
        <w:t>Response.WritLine(“Name=”+ rd[“name”].ToString());</w:t>
      </w:r>
    </w:p>
    <w:p w:rsidR="00D500C2" w:rsidRDefault="00D500C2" w:rsidP="00B068B5">
      <w:pPr>
        <w:pStyle w:val="ListParagraph"/>
        <w:ind w:left="1440"/>
      </w:pPr>
    </w:p>
    <w:p w:rsidR="00D500C2" w:rsidRDefault="00D500C2" w:rsidP="00D500C2">
      <w:r>
        <w:tab/>
      </w:r>
      <w:r>
        <w:tab/>
      </w:r>
      <w:r>
        <w:tab/>
        <w:t>}</w:t>
      </w:r>
    </w:p>
    <w:p w:rsidR="00B068B5" w:rsidRDefault="00B068B5" w:rsidP="00B068B5">
      <w:pPr>
        <w:ind w:left="1440"/>
      </w:pPr>
      <w:r>
        <w:t>}</w:t>
      </w:r>
    </w:p>
    <w:p w:rsidR="00327C1F" w:rsidRPr="00355756" w:rsidRDefault="00D96C4A" w:rsidP="00D96C4A">
      <w:pPr>
        <w:ind w:left="1440"/>
      </w:pPr>
      <w:r>
        <w:t>As illustrated in example, we can get data</w:t>
      </w:r>
      <w:r w:rsidR="00F513E8">
        <w:t xml:space="preserve"> from database</w:t>
      </w:r>
      <w:r>
        <w:t xml:space="preserve"> with help of string or integer indexer. </w:t>
      </w:r>
      <w:r w:rsidR="00CA4127">
        <w:t>Therefore</w:t>
      </w:r>
      <w:r w:rsidR="00327C1F">
        <w:t xml:space="preserve">, in .net framework </w:t>
      </w:r>
      <w:r>
        <w:t>many classes</w:t>
      </w:r>
      <w:r w:rsidR="008445F7">
        <w:t xml:space="preserve"> are</w:t>
      </w:r>
      <w:r w:rsidR="00EB0F81">
        <w:t xml:space="preserve"> already</w:t>
      </w:r>
      <w:r w:rsidR="008445F7">
        <w:t xml:space="preserve"> using</w:t>
      </w:r>
      <w:r w:rsidR="00CA4127">
        <w:t xml:space="preserve"> this</w:t>
      </w:r>
      <w:r w:rsidR="00327C1F">
        <w:t xml:space="preserve"> indexer</w:t>
      </w:r>
      <w:r w:rsidR="008445F7">
        <w:t>.</w:t>
      </w:r>
    </w:p>
    <w:sectPr w:rsidR="00327C1F" w:rsidRPr="003557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C4E"/>
    <w:multiLevelType w:val="hybridMultilevel"/>
    <w:tmpl w:val="16C4D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823B1"/>
    <w:multiLevelType w:val="hybridMultilevel"/>
    <w:tmpl w:val="B22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5756"/>
    <w:rsid w:val="0007064F"/>
    <w:rsid w:val="00096522"/>
    <w:rsid w:val="000C66D6"/>
    <w:rsid w:val="000D4E3A"/>
    <w:rsid w:val="000E1E20"/>
    <w:rsid w:val="00154D3D"/>
    <w:rsid w:val="001735D0"/>
    <w:rsid w:val="001B339D"/>
    <w:rsid w:val="001E48F4"/>
    <w:rsid w:val="001E56CF"/>
    <w:rsid w:val="002422DE"/>
    <w:rsid w:val="00245600"/>
    <w:rsid w:val="00267C9F"/>
    <w:rsid w:val="002A38AB"/>
    <w:rsid w:val="00327C1F"/>
    <w:rsid w:val="00355756"/>
    <w:rsid w:val="00360841"/>
    <w:rsid w:val="0039452A"/>
    <w:rsid w:val="003C1FAE"/>
    <w:rsid w:val="003C3C66"/>
    <w:rsid w:val="003C4866"/>
    <w:rsid w:val="003C4D94"/>
    <w:rsid w:val="003F48C7"/>
    <w:rsid w:val="0042018B"/>
    <w:rsid w:val="00433D02"/>
    <w:rsid w:val="00435BCC"/>
    <w:rsid w:val="00461B52"/>
    <w:rsid w:val="00472FF3"/>
    <w:rsid w:val="00484C17"/>
    <w:rsid w:val="004A1408"/>
    <w:rsid w:val="004C5A24"/>
    <w:rsid w:val="00515DC7"/>
    <w:rsid w:val="00553518"/>
    <w:rsid w:val="00564AEC"/>
    <w:rsid w:val="0058097C"/>
    <w:rsid w:val="005A4EFC"/>
    <w:rsid w:val="005B1736"/>
    <w:rsid w:val="005B4CA1"/>
    <w:rsid w:val="005D7AB0"/>
    <w:rsid w:val="005F7F1C"/>
    <w:rsid w:val="00615830"/>
    <w:rsid w:val="00652EDC"/>
    <w:rsid w:val="0068595E"/>
    <w:rsid w:val="0069268A"/>
    <w:rsid w:val="006A5A2B"/>
    <w:rsid w:val="006A6210"/>
    <w:rsid w:val="00714DD5"/>
    <w:rsid w:val="007215AF"/>
    <w:rsid w:val="0073665F"/>
    <w:rsid w:val="0074052C"/>
    <w:rsid w:val="007760B8"/>
    <w:rsid w:val="007D5DBB"/>
    <w:rsid w:val="007E3280"/>
    <w:rsid w:val="007F3642"/>
    <w:rsid w:val="00825B76"/>
    <w:rsid w:val="008445F7"/>
    <w:rsid w:val="00853551"/>
    <w:rsid w:val="008A574C"/>
    <w:rsid w:val="008B7A00"/>
    <w:rsid w:val="008C118C"/>
    <w:rsid w:val="008F7F5A"/>
    <w:rsid w:val="009140F0"/>
    <w:rsid w:val="00994007"/>
    <w:rsid w:val="00A146F8"/>
    <w:rsid w:val="00AC7521"/>
    <w:rsid w:val="00AF5736"/>
    <w:rsid w:val="00B03F12"/>
    <w:rsid w:val="00B068B5"/>
    <w:rsid w:val="00B500A3"/>
    <w:rsid w:val="00C2030F"/>
    <w:rsid w:val="00C84B91"/>
    <w:rsid w:val="00C87CE3"/>
    <w:rsid w:val="00CA4127"/>
    <w:rsid w:val="00D500C2"/>
    <w:rsid w:val="00D861AC"/>
    <w:rsid w:val="00D96C4A"/>
    <w:rsid w:val="00DC10DE"/>
    <w:rsid w:val="00DD734E"/>
    <w:rsid w:val="00E04DDB"/>
    <w:rsid w:val="00E43652"/>
    <w:rsid w:val="00EB0F81"/>
    <w:rsid w:val="00EF4708"/>
    <w:rsid w:val="00F17C0C"/>
    <w:rsid w:val="00F43000"/>
    <w:rsid w:val="00F513E8"/>
    <w:rsid w:val="00FA227B"/>
    <w:rsid w:val="00FE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23AC"/>
  <w15:docId w15:val="{51FA59E7-6D76-4C01-BD42-E670FE48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tanshi\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F772BA48-A49F-4FA6-A5E8-D066E19620B7}"/>
      </w:docPartPr>
      <w:docPartBody>
        <w:p w:rsidR="00E64342" w:rsidRDefault="00202C92">
          <w:r w:rsidRPr="00B1742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0E"/>
    <w:rsid w:val="00202C92"/>
    <w:rsid w:val="006A0E2B"/>
    <w:rsid w:val="007D2651"/>
    <w:rsid w:val="00A14CD7"/>
    <w:rsid w:val="00CD3D0E"/>
    <w:rsid w:val="00E6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C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Indexer in c#</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177</TotalTime>
  <Pages>1</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139</cp:revision>
  <dcterms:created xsi:type="dcterms:W3CDTF">2018-10-06T12:11:00Z</dcterms:created>
  <dcterms:modified xsi:type="dcterms:W3CDTF">2018-10-08T11:46:00Z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